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E87F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64961D63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6DF24337" w14:textId="77777777" w:rsidR="005C6D45" w:rsidRPr="00E51C30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E51C30" w:rsidRPr="00E51C30">
        <w:rPr>
          <w:lang w:bidi="ru-RU"/>
        </w:rPr>
        <w:t>7</w:t>
      </w:r>
      <w:r>
        <w:rPr>
          <w:lang w:bidi="ru-RU"/>
        </w:rPr>
        <w:t xml:space="preserve">. </w:t>
      </w:r>
      <w:r w:rsidR="00E51C30" w:rsidRPr="00E51C30">
        <w:rPr>
          <w:lang w:bidi="ru-RU"/>
        </w:rPr>
        <w:t>Возрастающая подпоследовательность</w:t>
      </w:r>
    </w:p>
    <w:p w14:paraId="02099689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44E0BB7E" w14:textId="77777777"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>которые будет находить возрастающую подпоследовательность</w:t>
      </w:r>
      <w:r w:rsidR="00613BEB" w:rsidRPr="00613BEB">
        <w:rPr>
          <w:sz w:val="24"/>
          <w:szCs w:val="24"/>
          <w:lang w:bidi="ru-RU"/>
        </w:rPr>
        <w:t xml:space="preserve">. </w:t>
      </w:r>
    </w:p>
    <w:p w14:paraId="7C85B3AE" w14:textId="77777777"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вводит </w:t>
      </w:r>
      <w:r w:rsidR="00E51C30">
        <w:rPr>
          <w:sz w:val="24"/>
          <w:szCs w:val="24"/>
          <w:lang w:val="en-US" w:bidi="ru-RU"/>
        </w:rPr>
        <w:t>N</w:t>
      </w:r>
      <w:r w:rsidR="00E51C30" w:rsidRPr="00E51C30">
        <w:rPr>
          <w:sz w:val="24"/>
          <w:szCs w:val="24"/>
          <w:lang w:bidi="ru-RU"/>
        </w:rPr>
        <w:t xml:space="preserve"> </w:t>
      </w:r>
      <w:r w:rsidR="00E51C30">
        <w:rPr>
          <w:sz w:val="24"/>
          <w:szCs w:val="24"/>
          <w:lang w:bidi="ru-RU"/>
        </w:rPr>
        <w:t>–</w:t>
      </w:r>
      <w:r w:rsidR="00E51C30" w:rsidRPr="00E51C30">
        <w:rPr>
          <w:sz w:val="24"/>
          <w:szCs w:val="24"/>
          <w:lang w:bidi="ru-RU"/>
        </w:rPr>
        <w:t xml:space="preserve"> </w:t>
      </w:r>
      <w:r w:rsidR="00E51C30">
        <w:rPr>
          <w:sz w:val="24"/>
          <w:szCs w:val="24"/>
          <w:lang w:bidi="ru-RU"/>
        </w:rPr>
        <w:t>число элементов последовательности</w:t>
      </w:r>
      <w:r w:rsidR="00463E1F">
        <w:rPr>
          <w:sz w:val="24"/>
          <w:szCs w:val="24"/>
          <w:lang w:bidi="ru-RU"/>
        </w:rPr>
        <w:t xml:space="preserve">. </w:t>
      </w:r>
    </w:p>
    <w:p w14:paraId="304B0210" w14:textId="77777777" w:rsidR="00E51C30" w:rsidRDefault="00E51C30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 w:rsidRPr="00E51C30">
        <w:rPr>
          <w:sz w:val="24"/>
          <w:szCs w:val="24"/>
          <w:lang w:bidi="ru-RU"/>
        </w:rPr>
        <w:t>П</w:t>
      </w:r>
      <w:r w:rsidR="00463E1F" w:rsidRPr="00E51C30">
        <w:rPr>
          <w:sz w:val="24"/>
          <w:szCs w:val="24"/>
          <w:lang w:bidi="ru-RU"/>
        </w:rPr>
        <w:t xml:space="preserve">риложении </w:t>
      </w:r>
      <w:r w:rsidRPr="00E51C30">
        <w:rPr>
          <w:sz w:val="24"/>
          <w:szCs w:val="24"/>
          <w:lang w:bidi="ru-RU"/>
        </w:rPr>
        <w:t xml:space="preserve">находит длину максимальной подпоследовательности и выводит пользователю на экран. </w:t>
      </w:r>
      <w:r>
        <w:rPr>
          <w:sz w:val="24"/>
          <w:szCs w:val="24"/>
          <w:lang w:bidi="ru-RU"/>
        </w:rPr>
        <w:t xml:space="preserve">На новой строке выводит максимальную (одну из максимальных) возрастающую подпоследовательность.  </w:t>
      </w:r>
    </w:p>
    <w:p w14:paraId="489AF05C" w14:textId="77777777" w:rsidR="00945BB9" w:rsidRPr="00613BEB" w:rsidRDefault="00945BB9" w:rsidP="00463E1F">
      <w:pPr>
        <w:pStyle w:val="affff6"/>
        <w:ind w:left="360" w:firstLine="360"/>
        <w:rPr>
          <w:sz w:val="24"/>
          <w:szCs w:val="24"/>
          <w:lang w:bidi="ru-RU"/>
        </w:rPr>
      </w:pPr>
      <w:r w:rsidRPr="00613BEB">
        <w:rPr>
          <w:sz w:val="24"/>
          <w:szCs w:val="24"/>
          <w:lang w:bidi="ru-RU"/>
        </w:rPr>
        <w:t xml:space="preserve"> </w:t>
      </w:r>
    </w:p>
    <w:p w14:paraId="7B03DD5F" w14:textId="5C8EDFDF" w:rsidR="00685F0B" w:rsidRPr="00FD6DD0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lang w:bidi="ru-RU"/>
        </w:rPr>
        <w:t xml:space="preserve">Например, имеется последовательность - </w:t>
      </w:r>
      <w:r>
        <w:rPr>
          <w:rFonts w:ascii="Arial" w:hAnsi="Arial" w:cs="Arial"/>
          <w:color w:val="111111"/>
          <w:shd w:val="clear" w:color="auto" w:fill="FFFFFF"/>
        </w:rPr>
        <w:t>5 10 6 12 3 24 7 8</w:t>
      </w:r>
    </w:p>
    <w:p w14:paraId="5E50918D" w14:textId="77777777" w:rsidR="00A06B24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Ответ: </w:t>
      </w:r>
    </w:p>
    <w:p w14:paraId="53ECBACB" w14:textId="77777777" w:rsidR="00A06B24" w:rsidRDefault="00A06B2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4</w:t>
      </w:r>
    </w:p>
    <w:p w14:paraId="3BC6DF27" w14:textId="77777777" w:rsidR="00A06B24" w:rsidRPr="00945BB9" w:rsidRDefault="00A06B24">
      <w:pPr>
        <w:rPr>
          <w:lang w:bidi="ru-RU"/>
        </w:rPr>
      </w:pPr>
      <w:r>
        <w:rPr>
          <w:rFonts w:ascii="Arial" w:hAnsi="Arial" w:cs="Arial"/>
          <w:color w:val="111111"/>
          <w:shd w:val="clear" w:color="auto" w:fill="FFFFFF"/>
        </w:rPr>
        <w:t>5, 6, 7, 8</w:t>
      </w:r>
    </w:p>
    <w:sectPr w:rsidR="00A06B24" w:rsidRPr="00945BB9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A2F6" w14:textId="77777777" w:rsidR="000F71C2" w:rsidRDefault="000F71C2">
      <w:pPr>
        <w:spacing w:line="240" w:lineRule="auto"/>
      </w:pPr>
      <w:r>
        <w:separator/>
      </w:r>
    </w:p>
  </w:endnote>
  <w:endnote w:type="continuationSeparator" w:id="0">
    <w:p w14:paraId="4A7E0FAB" w14:textId="77777777" w:rsidR="000F71C2" w:rsidRDefault="000F71C2">
      <w:pPr>
        <w:spacing w:line="240" w:lineRule="auto"/>
      </w:pPr>
      <w:r>
        <w:continuationSeparator/>
      </w:r>
    </w:p>
  </w:endnote>
  <w:endnote w:type="continuationNotice" w:id="1">
    <w:p w14:paraId="6EFD3637" w14:textId="77777777" w:rsidR="000F71C2" w:rsidRDefault="000F71C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D1FF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2A16D241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488CD490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56EF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8868" w14:textId="77777777" w:rsidR="000F71C2" w:rsidRDefault="000F71C2">
      <w:pPr>
        <w:spacing w:line="240" w:lineRule="auto"/>
      </w:pPr>
      <w:r>
        <w:separator/>
      </w:r>
    </w:p>
  </w:footnote>
  <w:footnote w:type="continuationSeparator" w:id="0">
    <w:p w14:paraId="29E402C3" w14:textId="77777777" w:rsidR="000F71C2" w:rsidRDefault="000F71C2">
      <w:pPr>
        <w:spacing w:line="240" w:lineRule="auto"/>
      </w:pPr>
      <w:r>
        <w:continuationSeparator/>
      </w:r>
    </w:p>
  </w:footnote>
  <w:footnote w:type="continuationNotice" w:id="1">
    <w:p w14:paraId="6F28060E" w14:textId="77777777" w:rsidR="000F71C2" w:rsidRDefault="000F71C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8F35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B1BF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0FC2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0F71C2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C809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BC76-5FFA-4686-8E78-66E2B71B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2022-11-04T11:16:00Z</dcterms:created>
  <dcterms:modified xsi:type="dcterms:W3CDTF">2023-10-30T12:15:00Z</dcterms:modified>
</cp:coreProperties>
</file>