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5071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3D84F6C9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30FC610D" w14:textId="77777777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14:paraId="5D23F601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47A16CBD" w14:textId="77777777"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14:paraId="16D5697A" w14:textId="77777777"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14:paraId="143C267E" w14:textId="77777777"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14:paraId="629D79F3" w14:textId="77777777"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</w:p>
    <w:p w14:paraId="4E5C58BC" w14:textId="77777777"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14:paraId="47C50EFF" w14:textId="1515C1BA" w:rsidR="00E81455" w:rsidRPr="0067001C" w:rsidRDefault="00F810CE" w:rsidP="00947BE4">
      <w:pPr>
        <w:rPr>
          <w:lang w:val="en-US"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0677B" wp14:editId="50AA4D7F">
                <wp:simplePos x="0" y="0"/>
                <wp:positionH relativeFrom="column">
                  <wp:posOffset>3340735</wp:posOffset>
                </wp:positionH>
                <wp:positionV relativeFrom="paragraph">
                  <wp:posOffset>403225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0B83F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05pt,31.75pt" to="355.4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kqULwd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3278B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D1949" wp14:editId="561FFEC1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D590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DD1949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14:paraId="158BD590" w14:textId="77777777"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3278B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D080F" wp14:editId="6BAAE809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13278B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49124" wp14:editId="5C90CCE5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13278B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15D96" wp14:editId="474008A7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3278B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8BB3E" wp14:editId="44542BCA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D685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98BB3E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14:paraId="1FF1D685" w14:textId="77777777"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0BE5F" wp14:editId="3F34221F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04EE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20BE5F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" fillcolor="#70ad47 [3209]" strokecolor="black [3213]" strokeweight="1pt">
                <v:stroke joinstyle="miter"/>
                <v:textbox>
                  <w:txbxContent>
                    <w:p w14:paraId="1CF504EE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DD069" wp14:editId="03011B1F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1CFD6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0DD069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14:paraId="4931CFD6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A38F8" wp14:editId="57E87197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AF0E6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C7A38F8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14:paraId="569AF0E6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A8321" wp14:editId="2A65313A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66AF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B5A8321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14:paraId="77DD66AF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E464E" wp14:editId="2F7BD5B6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D0D8F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71E464E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14:paraId="735D0D8F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26383" wp14:editId="08705B81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94AE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CC26383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14:paraId="09D094AE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31F35" wp14:editId="308108B3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38977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731F35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14:paraId="55C38977" w14:textId="77777777"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789B3" wp14:editId="2AAA8D97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C7EC5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3789B3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14:paraId="6DAC7EC5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6B378" wp14:editId="581FE5B9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CD009" wp14:editId="1885BD58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D84CD" wp14:editId="4A9C9047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7CB88" wp14:editId="0A281526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00648" wp14:editId="67BDC9D3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4A367" wp14:editId="16D113D4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1423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62546" wp14:editId="6DA0E94F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67001C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069D" w14:textId="77777777" w:rsidR="00494BC4" w:rsidRDefault="00494BC4">
      <w:pPr>
        <w:spacing w:line="240" w:lineRule="auto"/>
      </w:pPr>
      <w:r>
        <w:separator/>
      </w:r>
    </w:p>
  </w:endnote>
  <w:endnote w:type="continuationSeparator" w:id="0">
    <w:p w14:paraId="273E024E" w14:textId="77777777" w:rsidR="00494BC4" w:rsidRDefault="00494BC4">
      <w:pPr>
        <w:spacing w:line="240" w:lineRule="auto"/>
      </w:pPr>
      <w:r>
        <w:continuationSeparator/>
      </w:r>
    </w:p>
  </w:endnote>
  <w:endnote w:type="continuationNotice" w:id="1">
    <w:p w14:paraId="285C154B" w14:textId="77777777" w:rsidR="00494BC4" w:rsidRDefault="00494BC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C0FB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6870BA09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79DD9B7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D909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9BCA" w14:textId="77777777" w:rsidR="00494BC4" w:rsidRDefault="00494BC4">
      <w:pPr>
        <w:spacing w:line="240" w:lineRule="auto"/>
      </w:pPr>
      <w:r>
        <w:separator/>
      </w:r>
    </w:p>
  </w:footnote>
  <w:footnote w:type="continuationSeparator" w:id="0">
    <w:p w14:paraId="3FD596C7" w14:textId="77777777" w:rsidR="00494BC4" w:rsidRDefault="00494BC4">
      <w:pPr>
        <w:spacing w:line="240" w:lineRule="auto"/>
      </w:pPr>
      <w:r>
        <w:continuationSeparator/>
      </w:r>
    </w:p>
  </w:footnote>
  <w:footnote w:type="continuationNotice" w:id="1">
    <w:p w14:paraId="057A43D3" w14:textId="77777777" w:rsidR="00494BC4" w:rsidRDefault="00494BC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F322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BC67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1BBCB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76811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94BC4"/>
    <w:rsid w:val="004C77D0"/>
    <w:rsid w:val="004F05F9"/>
    <w:rsid w:val="00500441"/>
    <w:rsid w:val="005073AA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001C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16D3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2C20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10CE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AF89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2022-09-09T08:34:00Z</dcterms:created>
  <dcterms:modified xsi:type="dcterms:W3CDTF">2023-09-17T12:33:00Z</dcterms:modified>
</cp:coreProperties>
</file>